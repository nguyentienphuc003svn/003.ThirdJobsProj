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BDB" w:rsidRPr="0065720E" w:rsidRDefault="00550BDB" w:rsidP="0065720E">
      <w:pPr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65720E">
        <w:rPr>
          <w:rFonts w:ascii="Helvetica" w:hAnsi="Helvetica" w:cs="Helvetica"/>
          <w:color w:val="333333"/>
          <w:sz w:val="20"/>
          <w:szCs w:val="20"/>
        </w:rPr>
        <w:t>Create queries by creating the </w:t>
      </w:r>
      <w:r w:rsidRPr="0065720E">
        <w:rPr>
          <w:rFonts w:ascii="Helvetica" w:hAnsi="Helvetica" w:cs="Helvetica"/>
          <w:b/>
          <w:bCs/>
          <w:color w:val="333333"/>
          <w:sz w:val="20"/>
          <w:szCs w:val="20"/>
        </w:rPr>
        <w:t>SQL commands</w:t>
      </w:r>
      <w:r w:rsidRPr="0065720E">
        <w:rPr>
          <w:rFonts w:ascii="Helvetica" w:hAnsi="Helvetica" w:cs="Helvetica"/>
          <w:color w:val="333333"/>
          <w:sz w:val="20"/>
          <w:szCs w:val="20"/>
        </w:rPr>
        <w:t> based on the following scenario:</w:t>
      </w:r>
    </w:p>
    <w:p w:rsidR="00550BDB" w:rsidRPr="0065720E" w:rsidRDefault="00550BDB" w:rsidP="0065720E">
      <w:pPr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65720E">
        <w:rPr>
          <w:rFonts w:ascii="Helvetica" w:hAnsi="Helvetica" w:cs="Helvetica"/>
          <w:color w:val="333333"/>
          <w:sz w:val="20"/>
          <w:szCs w:val="20"/>
        </w:rPr>
        <w:t> </w:t>
      </w:r>
    </w:p>
    <w:p w:rsidR="00550BDB" w:rsidRPr="0065720E" w:rsidRDefault="00550BDB" w:rsidP="0065720E">
      <w:pPr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65720E">
        <w:rPr>
          <w:rFonts w:ascii="Helvetica" w:hAnsi="Helvetica" w:cs="Helvetica"/>
          <w:i/>
          <w:iCs/>
          <w:color w:val="333333"/>
          <w:sz w:val="20"/>
          <w:szCs w:val="20"/>
        </w:rPr>
        <w:t>Consider the following relational database for </w:t>
      </w:r>
      <w:r w:rsidRPr="0065720E">
        <w:rPr>
          <w:rFonts w:ascii="Helvetica" w:hAnsi="Helvetica" w:cs="Helvetica"/>
          <w:b/>
          <w:bCs/>
          <w:i/>
          <w:iCs/>
          <w:color w:val="333333"/>
          <w:sz w:val="20"/>
          <w:szCs w:val="20"/>
        </w:rPr>
        <w:t>Carnival Cruise Lines</w:t>
      </w:r>
      <w:r w:rsidRPr="0065720E">
        <w:rPr>
          <w:rFonts w:ascii="Helvetica" w:hAnsi="Helvetica" w:cs="Helvetica"/>
          <w:i/>
          <w:iCs/>
          <w:color w:val="333333"/>
          <w:sz w:val="20"/>
          <w:szCs w:val="20"/>
        </w:rPr>
        <w:t>.  It keeps track of ships, cruises, ports, and passengers.  A “cruise” is a particular sailing of a ship on a specific date.  For example, the seven-day journey of the ship</w:t>
      </w:r>
      <w:r w:rsidRPr="0065720E">
        <w:rPr>
          <w:rFonts w:ascii="Helvetica" w:hAnsi="Helvetica" w:cs="Helvetica"/>
          <w:b/>
          <w:bCs/>
          <w:i/>
          <w:iCs/>
          <w:color w:val="333333"/>
          <w:sz w:val="20"/>
          <w:szCs w:val="20"/>
        </w:rPr>
        <w:t> Pride of Tampa</w:t>
      </w:r>
      <w:r w:rsidRPr="0065720E">
        <w:rPr>
          <w:rFonts w:ascii="Helvetica" w:hAnsi="Helvetica" w:cs="Helvetica"/>
          <w:i/>
          <w:iCs/>
          <w:color w:val="333333"/>
          <w:sz w:val="20"/>
          <w:szCs w:val="20"/>
        </w:rPr>
        <w:t> that leaves on June 13, 2013, is a cruise. </w:t>
      </w:r>
    </w:p>
    <w:p w:rsidR="00550BDB" w:rsidRPr="0065720E" w:rsidRDefault="00550BDB" w:rsidP="0065720E">
      <w:pPr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65720E">
        <w:rPr>
          <w:rFonts w:ascii="Helvetica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Ind w:w="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365"/>
        <w:gridCol w:w="1620"/>
        <w:gridCol w:w="1350"/>
        <w:gridCol w:w="1890"/>
        <w:gridCol w:w="1260"/>
      </w:tblGrid>
      <w:tr w:rsidR="00550BDB" w:rsidRPr="00B56E55">
        <w:tc>
          <w:tcPr>
            <w:tcW w:w="13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0BDB" w:rsidRPr="0065720E" w:rsidRDefault="00550BDB" w:rsidP="0065720E">
            <w:pPr>
              <w:spacing w:after="150" w:line="30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5720E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SHIPNUM</w:t>
            </w:r>
          </w:p>
          <w:p w:rsidR="00550BDB" w:rsidRPr="0065720E" w:rsidRDefault="00550BDB" w:rsidP="0065720E">
            <w:pPr>
              <w:spacing w:after="150" w:line="30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5720E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0BDB" w:rsidRPr="0065720E" w:rsidRDefault="00550BDB" w:rsidP="0065720E">
            <w:pPr>
              <w:spacing w:after="150" w:line="30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5720E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SHIPNAME</w:t>
            </w:r>
          </w:p>
          <w:p w:rsidR="00550BDB" w:rsidRPr="0065720E" w:rsidRDefault="00550BDB" w:rsidP="0065720E">
            <w:pPr>
              <w:spacing w:after="150" w:line="30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5720E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0BDB" w:rsidRPr="0065720E" w:rsidRDefault="00550BDB" w:rsidP="0065720E">
            <w:pPr>
              <w:spacing w:after="150" w:line="30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5720E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BUILDER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0BDB" w:rsidRPr="0065720E" w:rsidRDefault="00550BDB" w:rsidP="0065720E">
            <w:pPr>
              <w:spacing w:after="150" w:line="30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5720E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LAUNCHDATE</w:t>
            </w:r>
          </w:p>
          <w:p w:rsidR="00550BDB" w:rsidRPr="0065720E" w:rsidRDefault="00550BDB" w:rsidP="0065720E">
            <w:pPr>
              <w:spacing w:after="150" w:line="30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5720E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0BDB" w:rsidRPr="0065720E" w:rsidRDefault="00550BDB" w:rsidP="0065720E">
            <w:pPr>
              <w:spacing w:after="150" w:line="30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5720E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WEIGHT</w:t>
            </w:r>
          </w:p>
        </w:tc>
      </w:tr>
    </w:tbl>
    <w:p w:rsidR="00550BDB" w:rsidRPr="0065720E" w:rsidRDefault="00550BDB" w:rsidP="0065720E">
      <w:pPr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65720E">
        <w:rPr>
          <w:rFonts w:ascii="Helvetica" w:hAnsi="Helvetica" w:cs="Helvetica"/>
          <w:i/>
          <w:iCs/>
          <w:color w:val="333333"/>
          <w:sz w:val="20"/>
          <w:szCs w:val="20"/>
        </w:rPr>
        <w:t>SHIP Table</w:t>
      </w:r>
    </w:p>
    <w:p w:rsidR="00550BDB" w:rsidRPr="0065720E" w:rsidRDefault="00550BDB" w:rsidP="0065720E">
      <w:pPr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65720E">
        <w:rPr>
          <w:rFonts w:ascii="Helvetica" w:hAnsi="Helvetica" w:cs="Helvetica"/>
          <w:i/>
          <w:iCs/>
          <w:color w:val="333333"/>
          <w:sz w:val="20"/>
          <w:szCs w:val="20"/>
        </w:rPr>
        <w:t> </w:t>
      </w:r>
    </w:p>
    <w:tbl>
      <w:tblPr>
        <w:tblW w:w="0" w:type="auto"/>
        <w:tblInd w:w="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35"/>
        <w:gridCol w:w="1620"/>
        <w:gridCol w:w="1350"/>
        <w:gridCol w:w="1440"/>
        <w:gridCol w:w="1350"/>
      </w:tblGrid>
      <w:tr w:rsidR="00550BDB" w:rsidRPr="00B56E55">
        <w:tc>
          <w:tcPr>
            <w:tcW w:w="163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0BDB" w:rsidRPr="0065720E" w:rsidRDefault="00550BDB" w:rsidP="0065720E">
            <w:pPr>
              <w:spacing w:after="150" w:line="30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5720E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CRUISENUM</w:t>
            </w:r>
          </w:p>
          <w:p w:rsidR="00550BDB" w:rsidRPr="0065720E" w:rsidRDefault="00550BDB" w:rsidP="0065720E">
            <w:pPr>
              <w:spacing w:after="150" w:line="30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5720E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0BDB" w:rsidRPr="0065720E" w:rsidRDefault="00550BDB" w:rsidP="0065720E">
            <w:pPr>
              <w:spacing w:after="150" w:line="30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5720E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STARTDATE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0BDB" w:rsidRPr="0065720E" w:rsidRDefault="00550BDB" w:rsidP="0065720E">
            <w:pPr>
              <w:spacing w:after="150" w:line="30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5720E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ENDDATE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0BDB" w:rsidRPr="0065720E" w:rsidRDefault="00550BDB" w:rsidP="0065720E">
            <w:pPr>
              <w:spacing w:after="150" w:line="30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5720E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DIRECTOR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0BDB" w:rsidRPr="0065720E" w:rsidRDefault="00550BDB" w:rsidP="0065720E">
            <w:pPr>
              <w:spacing w:after="150" w:line="30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5720E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SHIPNUM</w:t>
            </w:r>
          </w:p>
        </w:tc>
      </w:tr>
    </w:tbl>
    <w:p w:rsidR="00550BDB" w:rsidRPr="0065720E" w:rsidRDefault="00550BDB" w:rsidP="0065720E">
      <w:pPr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65720E">
        <w:rPr>
          <w:rFonts w:ascii="Helvetica" w:hAnsi="Helvetica" w:cs="Helvetica"/>
          <w:i/>
          <w:iCs/>
          <w:color w:val="333333"/>
          <w:sz w:val="20"/>
          <w:szCs w:val="20"/>
        </w:rPr>
        <w:t>CRUISE Table</w:t>
      </w:r>
    </w:p>
    <w:p w:rsidR="00550BDB" w:rsidRPr="0065720E" w:rsidRDefault="00550BDB" w:rsidP="0065720E">
      <w:pPr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65720E">
        <w:rPr>
          <w:rFonts w:ascii="Helvetica" w:hAnsi="Helvetica" w:cs="Helvetica"/>
          <w:i/>
          <w:iCs/>
          <w:color w:val="333333"/>
          <w:sz w:val="20"/>
          <w:szCs w:val="20"/>
        </w:rPr>
        <w:t> </w:t>
      </w:r>
    </w:p>
    <w:tbl>
      <w:tblPr>
        <w:tblW w:w="0" w:type="auto"/>
        <w:tblInd w:w="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35"/>
        <w:gridCol w:w="1440"/>
        <w:gridCol w:w="1710"/>
        <w:gridCol w:w="1440"/>
      </w:tblGrid>
      <w:tr w:rsidR="00550BDB" w:rsidRPr="00B56E55">
        <w:tc>
          <w:tcPr>
            <w:tcW w:w="163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0BDB" w:rsidRPr="0065720E" w:rsidRDefault="00550BDB" w:rsidP="0065720E">
            <w:pPr>
              <w:spacing w:after="150" w:line="30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5720E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PORTNAME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0BDB" w:rsidRPr="0065720E" w:rsidRDefault="00550BDB" w:rsidP="0065720E">
            <w:pPr>
              <w:spacing w:after="150" w:line="30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5720E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COUNTRY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0BDB" w:rsidRPr="0065720E" w:rsidRDefault="00550BDB" w:rsidP="0065720E">
            <w:pPr>
              <w:spacing w:after="150" w:line="30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5720E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NUMDOCKS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0BDB" w:rsidRPr="0065720E" w:rsidRDefault="00550BDB" w:rsidP="0065720E">
            <w:pPr>
              <w:spacing w:after="150" w:line="30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5720E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MANAGER</w:t>
            </w:r>
          </w:p>
          <w:p w:rsidR="00550BDB" w:rsidRPr="0065720E" w:rsidRDefault="00550BDB" w:rsidP="0065720E">
            <w:pPr>
              <w:spacing w:after="150" w:line="30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5720E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 </w:t>
            </w:r>
          </w:p>
        </w:tc>
      </w:tr>
    </w:tbl>
    <w:p w:rsidR="00550BDB" w:rsidRPr="0065720E" w:rsidRDefault="00550BDB" w:rsidP="0065720E">
      <w:pPr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65720E">
        <w:rPr>
          <w:rFonts w:ascii="Helvetica" w:hAnsi="Helvetica" w:cs="Helvetica"/>
          <w:i/>
          <w:iCs/>
          <w:color w:val="333333"/>
          <w:sz w:val="20"/>
          <w:szCs w:val="20"/>
        </w:rPr>
        <w:t>PORT Table</w:t>
      </w:r>
    </w:p>
    <w:p w:rsidR="00550BDB" w:rsidRPr="0065720E" w:rsidRDefault="00550BDB" w:rsidP="0065720E">
      <w:pPr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65720E">
        <w:rPr>
          <w:rFonts w:ascii="Helvetica" w:hAnsi="Helvetica" w:cs="Helvetica"/>
          <w:color w:val="333333"/>
          <w:sz w:val="20"/>
          <w:szCs w:val="20"/>
        </w:rPr>
        <w:t> </w:t>
      </w:r>
    </w:p>
    <w:p w:rsidR="00550BDB" w:rsidRDefault="00550BDB" w:rsidP="00823E35">
      <w:pPr>
        <w:spacing w:after="0" w:line="240" w:lineRule="auto"/>
        <w:sectPr w:rsidR="00550BDB" w:rsidSect="00860BB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50BDB" w:rsidRPr="00F45F6B" w:rsidRDefault="00550BDB" w:rsidP="00F45F6B">
      <w:pPr>
        <w:spacing w:after="0"/>
      </w:pPr>
      <w:r w:rsidRPr="00F45F6B">
        <w:t>1. Find the start and end dates of cruise number 35218.</w:t>
      </w:r>
    </w:p>
    <w:p w:rsidR="00550BDB" w:rsidRPr="00F45F6B" w:rsidRDefault="00550BDB" w:rsidP="00F45F6B">
      <w:pPr>
        <w:spacing w:after="0"/>
        <w:rPr>
          <w:b/>
          <w:bCs/>
        </w:rPr>
      </w:pPr>
      <w:r w:rsidRPr="00F45F6B">
        <w:rPr>
          <w:b/>
          <w:bCs/>
        </w:rPr>
        <w:t>select STARTDATE, ENDDATE from CRUISE where CRUISENUM = ‘35218’;</w:t>
      </w:r>
    </w:p>
    <w:p w:rsidR="00550BDB" w:rsidRPr="00F45F6B" w:rsidRDefault="00550BDB" w:rsidP="00F45F6B">
      <w:pPr>
        <w:spacing w:after="0"/>
      </w:pPr>
    </w:p>
    <w:p w:rsidR="00550BDB" w:rsidRPr="00F45F6B" w:rsidRDefault="00550BDB" w:rsidP="00F45F6B">
      <w:pPr>
        <w:spacing w:after="0"/>
      </w:pPr>
      <w:r w:rsidRPr="00F45F6B">
        <w:t>2. List the names and ship numbers of the ships built by the "Ace Shipbuilding Corp". that weigh more than 60,000 tons</w:t>
      </w:r>
    </w:p>
    <w:p w:rsidR="00550BDB" w:rsidRPr="00F45F6B" w:rsidRDefault="00550BDB" w:rsidP="00F45F6B">
      <w:pPr>
        <w:spacing w:after="0"/>
        <w:rPr>
          <w:b/>
          <w:bCs/>
        </w:rPr>
      </w:pPr>
      <w:r w:rsidRPr="00F45F6B">
        <w:rPr>
          <w:b/>
          <w:bCs/>
        </w:rPr>
        <w:t xml:space="preserve">select SHIPNAME, SHIPNUM from SHIP where BUILDER = ‘Ace Shipbuilding Corp’ and WEIGHT &gt; 60000;   </w:t>
      </w:r>
    </w:p>
    <w:p w:rsidR="00550BDB" w:rsidRPr="00F45F6B" w:rsidRDefault="00550BDB" w:rsidP="00F45F6B">
      <w:pPr>
        <w:spacing w:after="0"/>
      </w:pPr>
      <w:r w:rsidRPr="00F45F6B">
        <w:t xml:space="preserve"> </w:t>
      </w:r>
    </w:p>
    <w:p w:rsidR="00550BDB" w:rsidRPr="00F45F6B" w:rsidRDefault="00550BDB" w:rsidP="00F45F6B">
      <w:pPr>
        <w:spacing w:after="0"/>
      </w:pPr>
      <w:r w:rsidRPr="00F45F6B">
        <w:t>3. List all the unique names of companies that have built ships.</w:t>
      </w:r>
    </w:p>
    <w:p w:rsidR="00550BDB" w:rsidRPr="00F45F6B" w:rsidRDefault="00550BDB" w:rsidP="00F45F6B">
      <w:pPr>
        <w:spacing w:after="0"/>
        <w:rPr>
          <w:b/>
          <w:bCs/>
        </w:rPr>
      </w:pPr>
      <w:r w:rsidRPr="00F45F6B">
        <w:rPr>
          <w:b/>
          <w:bCs/>
        </w:rPr>
        <w:t xml:space="preserve">select distinct(BUILDER) from SHIP; </w:t>
      </w:r>
    </w:p>
    <w:p w:rsidR="00550BDB" w:rsidRPr="00F45F6B" w:rsidRDefault="00550BDB" w:rsidP="00F45F6B">
      <w:pPr>
        <w:spacing w:after="0"/>
      </w:pPr>
    </w:p>
    <w:p w:rsidR="00550BDB" w:rsidRPr="00F45F6B" w:rsidRDefault="00550BDB" w:rsidP="00F45F6B">
      <w:pPr>
        <w:spacing w:after="0"/>
      </w:pPr>
      <w:r w:rsidRPr="00F45F6B">
        <w:t>4. Find the total number of docks in all of the ports in Mexico.</w:t>
      </w:r>
    </w:p>
    <w:p w:rsidR="00550BDB" w:rsidRPr="00F45F6B" w:rsidRDefault="00550BDB" w:rsidP="00F45F6B">
      <w:pPr>
        <w:spacing w:after="0"/>
        <w:rPr>
          <w:b/>
          <w:bCs/>
        </w:rPr>
      </w:pPr>
      <w:r w:rsidRPr="00F45F6B">
        <w:rPr>
          <w:b/>
          <w:bCs/>
        </w:rPr>
        <w:t>select sum(NUMDOCKS) from PORT where COUNTRY = ‘Mexico’;</w:t>
      </w:r>
    </w:p>
    <w:p w:rsidR="00550BDB" w:rsidRPr="00F45F6B" w:rsidRDefault="00550BDB" w:rsidP="00F45F6B">
      <w:pPr>
        <w:spacing w:after="0"/>
      </w:pPr>
    </w:p>
    <w:p w:rsidR="00550BDB" w:rsidRPr="00F45F6B" w:rsidRDefault="00550BDB" w:rsidP="00F45F6B">
      <w:pPr>
        <w:spacing w:after="0"/>
      </w:pPr>
      <w:r w:rsidRPr="00F45F6B">
        <w:t>5. Find the name of the ship that operated on (was used on) cruise number 35218.</w:t>
      </w:r>
    </w:p>
    <w:p w:rsidR="00550BDB" w:rsidRPr="00F45F6B" w:rsidRDefault="00550BDB" w:rsidP="00F45F6B">
      <w:pPr>
        <w:spacing w:after="0"/>
        <w:rPr>
          <w:b/>
          <w:bCs/>
        </w:rPr>
      </w:pPr>
      <w:r w:rsidRPr="00F45F6B">
        <w:rPr>
          <w:b/>
          <w:bCs/>
        </w:rPr>
        <w:t>select SHIP.SHIPNAME from SHIP, CRUISE</w:t>
      </w:r>
    </w:p>
    <w:p w:rsidR="00550BDB" w:rsidRPr="00F45F6B" w:rsidRDefault="00550BDB" w:rsidP="00F45F6B">
      <w:pPr>
        <w:spacing w:after="0"/>
        <w:rPr>
          <w:b/>
          <w:bCs/>
        </w:rPr>
      </w:pPr>
      <w:r w:rsidRPr="00F45F6B">
        <w:rPr>
          <w:b/>
          <w:bCs/>
        </w:rPr>
        <w:t xml:space="preserve">where SHIP. SHIPNUM = CRUISE. SHIPNUM </w:t>
      </w:r>
    </w:p>
    <w:p w:rsidR="00550BDB" w:rsidRPr="00F45F6B" w:rsidRDefault="00550BDB" w:rsidP="00F45F6B">
      <w:pPr>
        <w:spacing w:after="0"/>
        <w:rPr>
          <w:b/>
          <w:bCs/>
        </w:rPr>
      </w:pPr>
      <w:r w:rsidRPr="00F45F6B">
        <w:rPr>
          <w:b/>
          <w:bCs/>
        </w:rPr>
        <w:t>and CRUISE. CRUISENUM = ’35218’;</w:t>
      </w:r>
    </w:p>
    <w:p w:rsidR="00550BDB" w:rsidRPr="00F45F6B" w:rsidRDefault="00550BDB" w:rsidP="00F45F6B">
      <w:pPr>
        <w:spacing w:after="0"/>
      </w:pPr>
    </w:p>
    <w:p w:rsidR="00550BDB" w:rsidRPr="00F45F6B" w:rsidRDefault="00550BDB" w:rsidP="00F45F6B">
      <w:pPr>
        <w:spacing w:after="0"/>
      </w:pPr>
      <w:r w:rsidRPr="00F45F6B">
        <w:t>6. Find the name of the company’s heaviest ship. </w:t>
      </w:r>
    </w:p>
    <w:p w:rsidR="00550BDB" w:rsidRPr="00AA2677" w:rsidRDefault="00550BDB" w:rsidP="00F45F6B">
      <w:pPr>
        <w:spacing w:after="0"/>
        <w:rPr>
          <w:b/>
          <w:bCs/>
        </w:rPr>
      </w:pPr>
      <w:r w:rsidRPr="00AA2677">
        <w:rPr>
          <w:b/>
          <w:bCs/>
        </w:rPr>
        <w:t xml:space="preserve">select BUILDER from SHIP where WEIGHT &gt;= (select max(WEIGHT) from SHIP); </w:t>
      </w:r>
    </w:p>
    <w:p w:rsidR="00550BDB" w:rsidRDefault="00550BDB" w:rsidP="00F45F6B">
      <w:pPr>
        <w:spacing w:after="0"/>
      </w:pPr>
    </w:p>
    <w:p w:rsidR="00550BDB" w:rsidRDefault="00550BDB" w:rsidP="00F45F6B">
      <w:pPr>
        <w:spacing w:after="0"/>
      </w:pPr>
    </w:p>
    <w:p w:rsidR="00550BDB" w:rsidRPr="00F45F6B" w:rsidRDefault="00550BDB" w:rsidP="00F45F6B">
      <w:pPr>
        <w:spacing w:after="0"/>
      </w:pPr>
      <w:r w:rsidRPr="00F45F6B">
        <w:t>Attached is the database file you will need:</w:t>
      </w:r>
    </w:p>
    <w:p w:rsidR="00550BDB" w:rsidRPr="00F45F6B" w:rsidRDefault="00550BDB" w:rsidP="00F45F6B">
      <w:pPr>
        <w:spacing w:after="0"/>
      </w:pPr>
      <w:hyperlink r:id="rId5" w:tooltip="Happy Cruise Lines Database.accdb" w:history="1">
        <w:r w:rsidRPr="00F45F6B">
          <w:rPr>
            <w:rStyle w:val="Hyperlink"/>
          </w:rPr>
          <w:t>Happy Cruise Lines Database.accdb</w:t>
        </w:r>
      </w:hyperlink>
      <w:hyperlink r:id="rId6" w:tooltip="&quot;View in a new window&quot; t " w:history="1">
        <w:r w:rsidRPr="00F45F6B">
          <w:rPr>
            <w:rStyle w:val="Hyperlink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i1025" type="#_x0000_t75" alt="View in a new window" href="https://fit.instructure.com/courses/451332/files/36458454/download?wrap=" title="&quot;View in a new window&quot;" style="width:7.5pt;height:7.5pt;visibility:visible" o:button="t">
              <v:fill o:detectmouseclick="t"/>
              <v:imagedata r:id="rId7" o:title=""/>
            </v:shape>
          </w:pict>
        </w:r>
      </w:hyperlink>
    </w:p>
    <w:p w:rsidR="00550BDB" w:rsidRPr="00F45F6B" w:rsidRDefault="00550BDB" w:rsidP="00F45F6B">
      <w:pPr>
        <w:spacing w:after="0"/>
      </w:pPr>
      <w:r w:rsidRPr="00F45F6B">
        <w:t>After creating the queries, save your file in the format of Assignment4[YourUserName] and submit it on Canvas</w:t>
      </w:r>
    </w:p>
    <w:p w:rsidR="00550BDB" w:rsidRPr="00F45F6B" w:rsidRDefault="00550BDB" w:rsidP="00F45F6B">
      <w:pPr>
        <w:spacing w:after="0"/>
      </w:pPr>
    </w:p>
    <w:sectPr w:rsidR="00550BDB" w:rsidRPr="00F45F6B" w:rsidSect="0086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F0E11"/>
    <w:multiLevelType w:val="multilevel"/>
    <w:tmpl w:val="C0D8B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720E"/>
    <w:rsid w:val="0040491D"/>
    <w:rsid w:val="00550BDB"/>
    <w:rsid w:val="0065720E"/>
    <w:rsid w:val="007A2424"/>
    <w:rsid w:val="007A37AE"/>
    <w:rsid w:val="00823E35"/>
    <w:rsid w:val="00860BB3"/>
    <w:rsid w:val="00A769B3"/>
    <w:rsid w:val="00A80015"/>
    <w:rsid w:val="00AA2677"/>
    <w:rsid w:val="00B56E55"/>
    <w:rsid w:val="00CC14CF"/>
    <w:rsid w:val="00F4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5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65720E"/>
  </w:style>
  <w:style w:type="character" w:styleId="Strong">
    <w:name w:val="Strong"/>
    <w:basedOn w:val="DefaultParagraphFont"/>
    <w:uiPriority w:val="99"/>
    <w:qFormat/>
    <w:rsid w:val="0065720E"/>
    <w:rPr>
      <w:b/>
      <w:bCs/>
    </w:rPr>
  </w:style>
  <w:style w:type="character" w:styleId="Emphasis">
    <w:name w:val="Emphasis"/>
    <w:basedOn w:val="DefaultParagraphFont"/>
    <w:uiPriority w:val="99"/>
    <w:qFormat/>
    <w:rsid w:val="0065720E"/>
    <w:rPr>
      <w:i/>
      <w:iCs/>
    </w:rPr>
  </w:style>
  <w:style w:type="character" w:customStyle="1" w:styleId="instructurefilelinkholder">
    <w:name w:val="instructure_file_link_holder"/>
    <w:basedOn w:val="DefaultParagraphFont"/>
    <w:uiPriority w:val="99"/>
    <w:rsid w:val="0065720E"/>
  </w:style>
  <w:style w:type="character" w:styleId="Hyperlink">
    <w:name w:val="Hyperlink"/>
    <w:basedOn w:val="DefaultParagraphFont"/>
    <w:uiPriority w:val="99"/>
    <w:semiHidden/>
    <w:rsid w:val="006572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5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572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38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t.instructure.com/courses/451332/files/36458454/download?wrap=1" TargetMode="External"/><Relationship Id="rId5" Type="http://schemas.openxmlformats.org/officeDocument/2006/relationships/hyperlink" Target="https://fit.instructure.com/courses/451332/files/36458454/download?wrap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283</Words>
  <Characters>1615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queries by creating the SQL commands based on the following scenario:</dc:title>
  <dc:subject/>
  <dc:creator>mohamad</dc:creator>
  <cp:keywords/>
  <dc:description/>
  <cp:lastModifiedBy>Admin</cp:lastModifiedBy>
  <cp:revision>3</cp:revision>
  <dcterms:created xsi:type="dcterms:W3CDTF">2016-02-15T03:23:00Z</dcterms:created>
  <dcterms:modified xsi:type="dcterms:W3CDTF">2016-02-15T03:28:00Z</dcterms:modified>
</cp:coreProperties>
</file>